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6031E90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19BDC92" w14:textId="17AB099D" w:rsidR="001B2ABD" w:rsidRPr="0059649E" w:rsidRDefault="001707B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9C94DE" wp14:editId="2C64DA19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726440</wp:posOffset>
                  </wp:positionV>
                  <wp:extent cx="1943100" cy="1943100"/>
                  <wp:effectExtent l="76200" t="76200" r="76200" b="7620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ellipse">
                            <a:avLst/>
                          </a:prstGeom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3699651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4B893FE" w14:textId="58E0A339" w:rsidR="001B2ABD" w:rsidRPr="0059649E" w:rsidRDefault="00C27A92" w:rsidP="001B2ABD">
            <w:pPr>
              <w:pStyle w:val="Ttulo"/>
            </w:pPr>
            <w:r>
              <w:t>EMANUEL RIEIRO</w:t>
            </w:r>
          </w:p>
          <w:p w14:paraId="281246C6" w14:textId="53351066" w:rsidR="001B2ABD" w:rsidRPr="0059649E" w:rsidRDefault="00C27A92" w:rsidP="001B2ABD">
            <w:pPr>
              <w:pStyle w:val="Subttulo"/>
            </w:pPr>
            <w:r w:rsidRPr="009357BE">
              <w:rPr>
                <w:spacing w:val="3"/>
                <w:w w:val="100"/>
              </w:rPr>
              <w:t xml:space="preserve">Data </w:t>
            </w:r>
            <w:proofErr w:type="spellStart"/>
            <w:r w:rsidRPr="009357BE">
              <w:rPr>
                <w:spacing w:val="3"/>
                <w:w w:val="100"/>
              </w:rPr>
              <w:t>Scientis</w:t>
            </w:r>
            <w:r w:rsidRPr="009357BE">
              <w:rPr>
                <w:spacing w:val="9"/>
                <w:w w:val="100"/>
              </w:rPr>
              <w:t>t</w:t>
            </w:r>
            <w:proofErr w:type="spellEnd"/>
          </w:p>
        </w:tc>
      </w:tr>
      <w:tr w:rsidR="001B2ABD" w:rsidRPr="00B27539" w14:paraId="337C43E0" w14:textId="77777777" w:rsidTr="001B2ABD">
        <w:tc>
          <w:tcPr>
            <w:tcW w:w="3600" w:type="dxa"/>
          </w:tcPr>
          <w:p w14:paraId="6A5C4AC5" w14:textId="77777777" w:rsidR="00C27A92" w:rsidRPr="009357BE" w:rsidRDefault="00C27A92" w:rsidP="00036450">
            <w:pPr>
              <w:pStyle w:val="Ttulo3"/>
              <w:rPr>
                <w:lang w:val="en-US"/>
              </w:rPr>
            </w:pPr>
          </w:p>
          <w:p w14:paraId="66566D4A" w14:textId="0A2EED77" w:rsidR="001707B5" w:rsidRPr="009357BE" w:rsidRDefault="001707B5" w:rsidP="00036450">
            <w:pPr>
              <w:pStyle w:val="Ttulo3"/>
              <w:rPr>
                <w:lang w:val="en-US"/>
              </w:rPr>
            </w:pPr>
            <w:r w:rsidRPr="009357BE">
              <w:rPr>
                <w:lang w:val="en-US"/>
              </w:rPr>
              <w:t>WEB</w:t>
            </w:r>
          </w:p>
          <w:p w14:paraId="6A1FCB89" w14:textId="33F8FD97" w:rsidR="001707B5" w:rsidRPr="009357BE" w:rsidRDefault="001707B5" w:rsidP="001707B5">
            <w:pPr>
              <w:rPr>
                <w:lang w:val="en-US"/>
              </w:rPr>
            </w:pPr>
            <w:r w:rsidRPr="009357BE">
              <w:rPr>
                <w:lang w:val="en-US"/>
              </w:rPr>
              <w:t xml:space="preserve">- </w:t>
            </w:r>
            <w:hyperlink r:id="rId10" w:history="1">
              <w:r w:rsidRPr="009357BE">
                <w:rPr>
                  <w:rStyle w:val="Hipervnculo"/>
                  <w:lang w:val="en-US"/>
                </w:rPr>
                <w:t>https://emanuel-rieiro.github.io/cv/</w:t>
              </w:r>
            </w:hyperlink>
          </w:p>
          <w:p w14:paraId="722565CA" w14:textId="77777777" w:rsidR="001707B5" w:rsidRPr="009357BE" w:rsidRDefault="001707B5" w:rsidP="001707B5">
            <w:pPr>
              <w:rPr>
                <w:lang w:val="en-US"/>
              </w:rPr>
            </w:pPr>
          </w:p>
          <w:p w14:paraId="75C690BB" w14:textId="3103B92D" w:rsidR="001B2ABD" w:rsidRPr="0059649E" w:rsidRDefault="001033DA" w:rsidP="00036450">
            <w:pPr>
              <w:pStyle w:val="Ttulo3"/>
            </w:pPr>
            <w:r>
              <w:t>profile</w:t>
            </w:r>
          </w:p>
          <w:p w14:paraId="617E0781" w14:textId="3F2ABDD7" w:rsidR="00036450" w:rsidRDefault="00B27539" w:rsidP="009260CD">
            <w:pPr>
              <w:rPr>
                <w:lang w:val="en-US"/>
              </w:rPr>
            </w:pPr>
            <w:r w:rsidRPr="00B27539">
              <w:rPr>
                <w:lang w:val="en-US"/>
              </w:rPr>
              <w:t xml:space="preserve">I’m a </w:t>
            </w:r>
            <w:r>
              <w:rPr>
                <w:lang w:val="en-US"/>
              </w:rPr>
              <w:t xml:space="preserve">data scientist </w:t>
            </w:r>
            <w:r w:rsidRPr="00B27539">
              <w:rPr>
                <w:lang w:val="en-US"/>
              </w:rPr>
              <w:t>currently f</w:t>
            </w:r>
            <w:r>
              <w:rPr>
                <w:lang w:val="en-US"/>
              </w:rPr>
              <w:t>inishing my master thesis with over 5 years of experience in development and analysis.</w:t>
            </w:r>
          </w:p>
          <w:p w14:paraId="1E3D6011" w14:textId="339B2E0A" w:rsidR="00B27539" w:rsidRDefault="00B27539" w:rsidP="009260CD">
            <w:pPr>
              <w:rPr>
                <w:lang w:val="en-US"/>
              </w:rPr>
            </w:pPr>
          </w:p>
          <w:p w14:paraId="666FDCB5" w14:textId="46028798" w:rsidR="00B27539" w:rsidRDefault="00B27539" w:rsidP="00036450">
            <w:pPr>
              <w:rPr>
                <w:lang w:val="en-US"/>
              </w:rPr>
            </w:pPr>
            <w:r>
              <w:rPr>
                <w:lang w:val="en-US"/>
              </w:rPr>
              <w:t>I consider myself to be a very proactive and energetic person with an addiction for structural order, as a developer I let that reflect on my work on a daily basis, being very diligent in writing tests and documentation.</w:t>
            </w:r>
          </w:p>
          <w:p w14:paraId="6A18AE27" w14:textId="4FDE0980" w:rsidR="00B27539" w:rsidRDefault="00B27539" w:rsidP="00036450">
            <w:pPr>
              <w:rPr>
                <w:lang w:val="en-US"/>
              </w:rPr>
            </w:pPr>
          </w:p>
          <w:p w14:paraId="141F4C98" w14:textId="555EB9B8" w:rsidR="00B27539" w:rsidRDefault="00B27539" w:rsidP="00036450">
            <w:pPr>
              <w:rPr>
                <w:lang w:val="en-US"/>
              </w:rPr>
            </w:pPr>
            <w:r>
              <w:rPr>
                <w:lang w:val="en-US"/>
              </w:rPr>
              <w:t xml:space="preserve">I always wanted to be an engineer, but fate brought me to have a background in finance. </w:t>
            </w:r>
          </w:p>
          <w:p w14:paraId="2E079A57" w14:textId="02D083D2" w:rsidR="00B27539" w:rsidRDefault="00B27539" w:rsidP="00036450">
            <w:pPr>
              <w:rPr>
                <w:lang w:val="en-US"/>
              </w:rPr>
            </w:pPr>
            <w:r>
              <w:rPr>
                <w:lang w:val="en-US"/>
              </w:rPr>
              <w:t>For 2023 I plan to start a college degree in software engineering as I finish my masters in data science.</w:t>
            </w:r>
          </w:p>
          <w:p w14:paraId="145DB1FC" w14:textId="77777777" w:rsidR="00B27539" w:rsidRPr="00B27539" w:rsidRDefault="00B27539" w:rsidP="00036450">
            <w:pPr>
              <w:rPr>
                <w:lang w:val="en-US"/>
              </w:rPr>
            </w:pPr>
          </w:p>
          <w:p w14:paraId="0E1E30CE" w14:textId="7D736595" w:rsidR="00036450" w:rsidRPr="00B27539" w:rsidRDefault="001033DA" w:rsidP="00CB0055">
            <w:pPr>
              <w:pStyle w:val="Ttulo3"/>
              <w:rPr>
                <w:lang w:val="en-US"/>
              </w:rPr>
            </w:pPr>
            <w:r w:rsidRPr="00B27539">
              <w:rPr>
                <w:lang w:val="en-US"/>
              </w:rPr>
              <w:t>contact</w:t>
            </w:r>
          </w:p>
          <w:p w14:paraId="348CB964" w14:textId="7C393E6E" w:rsidR="001707B5" w:rsidRPr="00B27539" w:rsidRDefault="00F669D6" w:rsidP="004D3011">
            <w:pPr>
              <w:rPr>
                <w:lang w:val="en-US"/>
              </w:rPr>
            </w:pPr>
            <w:r w:rsidRPr="00B27539">
              <w:rPr>
                <w:lang w:val="en-US"/>
              </w:rPr>
              <w:t>EMAIL</w:t>
            </w:r>
            <w:r w:rsidR="001707B5" w:rsidRPr="00B27539">
              <w:rPr>
                <w:lang w:val="en-US"/>
              </w:rPr>
              <w:t xml:space="preserve">: </w:t>
            </w:r>
          </w:p>
          <w:p w14:paraId="67D89C31" w14:textId="5562C391" w:rsidR="004D3011" w:rsidRPr="00B27539" w:rsidRDefault="00000000" w:rsidP="004D3011">
            <w:pPr>
              <w:rPr>
                <w:lang w:val="en-US"/>
              </w:rPr>
            </w:pPr>
            <w:hyperlink r:id="rId11" w:history="1">
              <w:r w:rsidR="001707B5" w:rsidRPr="00B27539">
                <w:rPr>
                  <w:rStyle w:val="Hipervnculo"/>
                  <w:lang w:val="en-US"/>
                </w:rPr>
                <w:t>emanuel-0@hotmail.com</w:t>
              </w:r>
            </w:hyperlink>
            <w:r w:rsidR="001707B5" w:rsidRPr="00B27539">
              <w:rPr>
                <w:lang w:val="en-US"/>
              </w:rPr>
              <w:t xml:space="preserve"> </w:t>
            </w:r>
          </w:p>
          <w:p w14:paraId="40600C53" w14:textId="77777777" w:rsidR="001707B5" w:rsidRPr="00B27539" w:rsidRDefault="001707B5" w:rsidP="004D3011">
            <w:pPr>
              <w:rPr>
                <w:lang w:val="en-US"/>
              </w:rPr>
            </w:pPr>
          </w:p>
          <w:p w14:paraId="22818A45" w14:textId="77777777" w:rsidR="00F669D6" w:rsidRPr="00B27539" w:rsidRDefault="00F669D6" w:rsidP="004D3011">
            <w:pPr>
              <w:rPr>
                <w:lang w:val="en-US"/>
              </w:rPr>
            </w:pPr>
            <w:r w:rsidRPr="00B27539">
              <w:rPr>
                <w:lang w:val="en-US"/>
              </w:rPr>
              <w:t>CELLPHONE:</w:t>
            </w:r>
            <w:r w:rsidR="001707B5" w:rsidRPr="00B27539">
              <w:rPr>
                <w:lang w:val="en-US"/>
              </w:rPr>
              <w:t xml:space="preserve"> </w:t>
            </w:r>
          </w:p>
          <w:p w14:paraId="60388B8E" w14:textId="577E4748" w:rsidR="00036450" w:rsidRPr="001707B5" w:rsidRDefault="00F669D6" w:rsidP="004D3011">
            <w:pPr>
              <w:rPr>
                <w:rStyle w:val="Hipervnculo"/>
                <w:color w:val="auto"/>
                <w:u w:val="none"/>
              </w:rPr>
            </w:pPr>
            <w:r>
              <w:t xml:space="preserve">598 </w:t>
            </w:r>
            <w:r w:rsidR="001707B5">
              <w:t>92 23 30 94</w:t>
            </w:r>
          </w:p>
          <w:p w14:paraId="744EA897" w14:textId="77777777" w:rsidR="004142CD" w:rsidRPr="0059649E" w:rsidRDefault="004142CD" w:rsidP="004142CD"/>
          <w:p w14:paraId="08A6992D" w14:textId="041A43E5" w:rsidR="004D3011" w:rsidRPr="0059649E" w:rsidRDefault="001033DA" w:rsidP="00CB0055">
            <w:pPr>
              <w:pStyle w:val="Ttulo3"/>
            </w:pPr>
            <w:r>
              <w:t>Hobbies</w:t>
            </w:r>
          </w:p>
          <w:p w14:paraId="10E0FD0C" w14:textId="197D6323" w:rsidR="001707B5" w:rsidRDefault="001707B5" w:rsidP="004D3011">
            <w:r>
              <w:t>-</w:t>
            </w:r>
            <w:proofErr w:type="spellStart"/>
            <w:r w:rsidR="00F669D6">
              <w:t>Programming</w:t>
            </w:r>
            <w:proofErr w:type="spellEnd"/>
            <w:r>
              <w:t xml:space="preserve"> </w:t>
            </w:r>
          </w:p>
          <w:p w14:paraId="32DC9C43" w14:textId="77777777" w:rsidR="004D3011" w:rsidRDefault="001707B5" w:rsidP="004D3011">
            <w:r>
              <w:t>-Mate</w:t>
            </w:r>
          </w:p>
          <w:p w14:paraId="55E912A9" w14:textId="5B64F5BC" w:rsidR="00B27539" w:rsidRPr="0059649E" w:rsidRDefault="00B27539" w:rsidP="004D3011">
            <w:r>
              <w:t>-</w:t>
            </w:r>
            <w:proofErr w:type="spellStart"/>
            <w:r>
              <w:t>Exercise</w:t>
            </w:r>
            <w:proofErr w:type="spellEnd"/>
          </w:p>
        </w:tc>
        <w:tc>
          <w:tcPr>
            <w:tcW w:w="720" w:type="dxa"/>
          </w:tcPr>
          <w:p w14:paraId="697DBF06" w14:textId="56B92182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8163D06" w14:textId="58225A6D" w:rsidR="001B2ABD" w:rsidRPr="0059649E" w:rsidRDefault="001033DA" w:rsidP="00036450">
            <w:pPr>
              <w:pStyle w:val="Ttulo2"/>
            </w:pPr>
            <w:r>
              <w:t>Education</w:t>
            </w:r>
          </w:p>
          <w:p w14:paraId="282FBB9D" w14:textId="0469BFD3" w:rsidR="00036450" w:rsidRPr="00330C08" w:rsidRDefault="00C27A92" w:rsidP="00B359E4">
            <w:pPr>
              <w:pStyle w:val="Ttulo4"/>
              <w:rPr>
                <w:sz w:val="16"/>
                <w:szCs w:val="16"/>
              </w:rPr>
            </w:pPr>
            <w:r w:rsidRPr="00330C08">
              <w:rPr>
                <w:sz w:val="16"/>
                <w:szCs w:val="16"/>
              </w:rPr>
              <w:t>Universidad Tecnológica del Uruguay</w:t>
            </w:r>
            <w:r w:rsidR="00770FA0">
              <w:rPr>
                <w:sz w:val="16"/>
                <w:szCs w:val="16"/>
              </w:rPr>
              <w:t xml:space="preserve"> (UTEC)</w:t>
            </w:r>
          </w:p>
          <w:p w14:paraId="4A3D44DC" w14:textId="2FCE83CD" w:rsidR="00036450" w:rsidRPr="00EE5AA1" w:rsidRDefault="00C27A92" w:rsidP="00B359E4">
            <w:pPr>
              <w:pStyle w:val="Fecha"/>
              <w:rPr>
                <w:sz w:val="16"/>
                <w:szCs w:val="16"/>
                <w:lang w:val="en-US"/>
              </w:rPr>
            </w:pPr>
            <w:r w:rsidRPr="00EE5AA1">
              <w:rPr>
                <w:sz w:val="16"/>
                <w:szCs w:val="16"/>
                <w:lang w:val="en-US"/>
              </w:rPr>
              <w:t>2021</w:t>
            </w:r>
            <w:r w:rsidR="00036450" w:rsidRPr="00EE5AA1">
              <w:rPr>
                <w:sz w:val="16"/>
                <w:szCs w:val="16"/>
                <w:lang w:val="en-US" w:bidi="es-ES"/>
              </w:rPr>
              <w:t xml:space="preserve"> - </w:t>
            </w:r>
            <w:r w:rsidR="00EE5AA1">
              <w:rPr>
                <w:sz w:val="16"/>
                <w:szCs w:val="16"/>
                <w:lang w:val="en-US"/>
              </w:rPr>
              <w:t>Present</w:t>
            </w:r>
          </w:p>
          <w:p w14:paraId="09A1D5D3" w14:textId="51B9231E" w:rsidR="00036450" w:rsidRPr="00F669D6" w:rsidRDefault="00F669D6" w:rsidP="004142CD">
            <w:pPr>
              <w:rPr>
                <w:sz w:val="16"/>
                <w:szCs w:val="16"/>
                <w:lang w:val="en-US" w:bidi="es-ES"/>
              </w:rPr>
            </w:pPr>
            <w:proofErr w:type="spellStart"/>
            <w:r w:rsidRPr="00F669D6">
              <w:rPr>
                <w:b/>
                <w:bCs/>
                <w:sz w:val="16"/>
                <w:szCs w:val="16"/>
                <w:lang w:val="en-US"/>
              </w:rPr>
              <w:t>Msc</w:t>
            </w:r>
            <w:proofErr w:type="spellEnd"/>
            <w:r w:rsidRPr="00F669D6">
              <w:rPr>
                <w:b/>
                <w:bCs/>
                <w:sz w:val="16"/>
                <w:szCs w:val="16"/>
                <w:lang w:val="en-US"/>
              </w:rPr>
              <w:t>. Data Science</w:t>
            </w:r>
            <w:r w:rsidRPr="00F669D6">
              <w:rPr>
                <w:sz w:val="16"/>
                <w:szCs w:val="16"/>
                <w:lang w:val="en-US"/>
              </w:rPr>
              <w:t xml:space="preserve">. Currently </w:t>
            </w:r>
            <w:r>
              <w:rPr>
                <w:sz w:val="16"/>
                <w:szCs w:val="16"/>
                <w:lang w:val="en-US"/>
              </w:rPr>
              <w:t>finishing my thesis.</w:t>
            </w:r>
          </w:p>
          <w:p w14:paraId="2975AC80" w14:textId="77777777" w:rsidR="00C27A92" w:rsidRPr="00F669D6" w:rsidRDefault="00C27A92" w:rsidP="004142CD">
            <w:pPr>
              <w:rPr>
                <w:sz w:val="16"/>
                <w:szCs w:val="16"/>
                <w:lang w:val="en-US"/>
              </w:rPr>
            </w:pPr>
          </w:p>
          <w:p w14:paraId="2094BD2C" w14:textId="7A61C9DC" w:rsidR="00036450" w:rsidRPr="00330C08" w:rsidRDefault="00C27A92" w:rsidP="00B359E4">
            <w:pPr>
              <w:pStyle w:val="Ttulo4"/>
              <w:rPr>
                <w:sz w:val="16"/>
                <w:szCs w:val="16"/>
              </w:rPr>
            </w:pPr>
            <w:r w:rsidRPr="00330C08">
              <w:rPr>
                <w:sz w:val="16"/>
                <w:szCs w:val="16"/>
              </w:rPr>
              <w:t>Universidad de la República</w:t>
            </w:r>
            <w:r w:rsidR="00770FA0">
              <w:rPr>
                <w:sz w:val="16"/>
                <w:szCs w:val="16"/>
              </w:rPr>
              <w:t xml:space="preserve"> (UDELAR)</w:t>
            </w:r>
          </w:p>
          <w:p w14:paraId="5D92A6DF" w14:textId="77777777" w:rsidR="00C27A92" w:rsidRPr="00B27539" w:rsidRDefault="00C27A92" w:rsidP="001424E5">
            <w:pPr>
              <w:rPr>
                <w:sz w:val="16"/>
                <w:szCs w:val="16"/>
                <w:lang w:val="en-US"/>
              </w:rPr>
            </w:pPr>
            <w:r w:rsidRPr="00B27539">
              <w:rPr>
                <w:sz w:val="16"/>
                <w:szCs w:val="16"/>
                <w:lang w:val="en-US"/>
              </w:rPr>
              <w:t xml:space="preserve">2014 - 2020 </w:t>
            </w:r>
          </w:p>
          <w:p w14:paraId="0F2B7E6B" w14:textId="572EDB96" w:rsidR="004142CD" w:rsidRDefault="00F669D6" w:rsidP="00036450">
            <w:pPr>
              <w:rPr>
                <w:sz w:val="16"/>
                <w:szCs w:val="16"/>
                <w:lang w:val="en-US"/>
              </w:rPr>
            </w:pPr>
            <w:r w:rsidRPr="00B27539">
              <w:rPr>
                <w:b/>
                <w:bCs/>
                <w:sz w:val="16"/>
                <w:szCs w:val="16"/>
                <w:lang w:val="en-US"/>
              </w:rPr>
              <w:t>Accountant</w:t>
            </w:r>
            <w:r w:rsidRPr="00B27539">
              <w:rPr>
                <w:sz w:val="16"/>
                <w:szCs w:val="16"/>
                <w:lang w:val="en-US"/>
              </w:rPr>
              <w:t xml:space="preserve">. </w:t>
            </w:r>
            <w:r w:rsidR="00EE5AA1" w:rsidRPr="00EE5AA1">
              <w:rPr>
                <w:sz w:val="16"/>
                <w:szCs w:val="16"/>
                <w:lang w:val="en-US"/>
              </w:rPr>
              <w:t xml:space="preserve">Although </w:t>
            </w:r>
            <w:r w:rsidR="00EE5AA1">
              <w:rPr>
                <w:sz w:val="16"/>
                <w:szCs w:val="16"/>
                <w:lang w:val="en-US"/>
              </w:rPr>
              <w:t>I</w:t>
            </w:r>
            <w:r w:rsidR="00EE5AA1" w:rsidRPr="00EE5AA1">
              <w:rPr>
                <w:sz w:val="16"/>
                <w:szCs w:val="16"/>
                <w:lang w:val="en-US"/>
              </w:rPr>
              <w:t xml:space="preserve"> consider myself a tech person from heart, I have more of a financial background.</w:t>
            </w:r>
          </w:p>
          <w:p w14:paraId="3BAADED6" w14:textId="77777777" w:rsidR="00D40B54" w:rsidRPr="00F669D6" w:rsidRDefault="00D40B54" w:rsidP="00036450">
            <w:pPr>
              <w:rPr>
                <w:sz w:val="16"/>
                <w:szCs w:val="16"/>
                <w:lang w:val="en-US"/>
              </w:rPr>
            </w:pPr>
          </w:p>
          <w:p w14:paraId="129D8F16" w14:textId="6D38BCFA" w:rsidR="00036450" w:rsidRPr="00770FA0" w:rsidRDefault="00770FA0" w:rsidP="00036450">
            <w:pPr>
              <w:pStyle w:val="Ttulo2"/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  <w:p w14:paraId="41870C05" w14:textId="0DFF96DD" w:rsidR="00036450" w:rsidRPr="00770FA0" w:rsidRDefault="00C27A92" w:rsidP="00B359E4">
            <w:pPr>
              <w:pStyle w:val="Ttulo4"/>
              <w:rPr>
                <w:bCs/>
                <w:sz w:val="16"/>
                <w:szCs w:val="16"/>
                <w:lang w:val="en-US"/>
              </w:rPr>
            </w:pPr>
            <w:r w:rsidRPr="00770FA0">
              <w:rPr>
                <w:sz w:val="16"/>
                <w:szCs w:val="16"/>
                <w:lang w:val="en-US"/>
              </w:rPr>
              <w:t>Tata SA</w:t>
            </w:r>
            <w:r w:rsidR="00036450" w:rsidRPr="00770FA0">
              <w:rPr>
                <w:sz w:val="16"/>
                <w:szCs w:val="16"/>
                <w:lang w:val="en-US" w:bidi="es-ES"/>
              </w:rPr>
              <w:t xml:space="preserve"> </w:t>
            </w:r>
            <w:r w:rsidRPr="00770FA0">
              <w:rPr>
                <w:sz w:val="16"/>
                <w:szCs w:val="16"/>
                <w:lang w:val="en-US"/>
              </w:rPr>
              <w:t>– Data Scientist</w:t>
            </w:r>
          </w:p>
          <w:p w14:paraId="74E4EB2A" w14:textId="5CCED099" w:rsidR="00036450" w:rsidRPr="00EE5AA1" w:rsidRDefault="00C27A92" w:rsidP="00B359E4">
            <w:pPr>
              <w:pStyle w:val="Fecha"/>
              <w:rPr>
                <w:sz w:val="16"/>
                <w:szCs w:val="16"/>
                <w:lang w:val="en-US"/>
              </w:rPr>
            </w:pPr>
            <w:r w:rsidRPr="00EE5AA1">
              <w:rPr>
                <w:sz w:val="16"/>
                <w:szCs w:val="16"/>
                <w:lang w:val="en-US"/>
              </w:rPr>
              <w:t>27/09/2021</w:t>
            </w:r>
            <w:r w:rsidR="004142CD" w:rsidRPr="00EE5AA1">
              <w:rPr>
                <w:sz w:val="16"/>
                <w:szCs w:val="16"/>
                <w:lang w:val="en-US" w:bidi="es-ES"/>
              </w:rPr>
              <w:t xml:space="preserve"> - </w:t>
            </w:r>
            <w:r w:rsidR="00EE5AA1" w:rsidRPr="00EE5AA1">
              <w:rPr>
                <w:sz w:val="16"/>
                <w:szCs w:val="16"/>
                <w:lang w:val="en-US"/>
              </w:rPr>
              <w:t>Present</w:t>
            </w:r>
          </w:p>
          <w:p w14:paraId="0D1E91D0" w14:textId="32E33A44" w:rsidR="00036450" w:rsidRPr="00EE5AA1" w:rsidRDefault="00EE5AA1" w:rsidP="00036450">
            <w:pPr>
              <w:rPr>
                <w:sz w:val="16"/>
                <w:szCs w:val="16"/>
                <w:lang w:val="en-US"/>
              </w:rPr>
            </w:pPr>
            <w:bookmarkStart w:id="0" w:name="_Hlk127264740"/>
            <w:r w:rsidRPr="00EE5AA1">
              <w:rPr>
                <w:sz w:val="16"/>
                <w:szCs w:val="16"/>
                <w:lang w:val="en-US"/>
              </w:rPr>
              <w:t>Data Science developer f</w:t>
            </w:r>
            <w:r>
              <w:rPr>
                <w:sz w:val="16"/>
                <w:szCs w:val="16"/>
                <w:lang w:val="en-US"/>
              </w:rPr>
              <w:t>or the fidelity program of the biggest retail chain in Uruguay. Worked in customer behavior analytics, process automation and modeling.</w:t>
            </w:r>
          </w:p>
          <w:bookmarkEnd w:id="0"/>
          <w:p w14:paraId="68CC8D3C" w14:textId="77777777" w:rsidR="004D3011" w:rsidRPr="00EE5AA1" w:rsidRDefault="004D3011" w:rsidP="00036450">
            <w:pPr>
              <w:rPr>
                <w:sz w:val="16"/>
                <w:szCs w:val="16"/>
                <w:lang w:val="en-US"/>
              </w:rPr>
            </w:pPr>
          </w:p>
          <w:p w14:paraId="0A532B3D" w14:textId="76D4CBA4" w:rsidR="004D3011" w:rsidRPr="00B7755B" w:rsidRDefault="00C27A92" w:rsidP="00B359E4">
            <w:pPr>
              <w:pStyle w:val="Ttulo4"/>
              <w:rPr>
                <w:bCs/>
                <w:sz w:val="16"/>
                <w:szCs w:val="16"/>
                <w:lang w:val="en-US"/>
              </w:rPr>
            </w:pPr>
            <w:r w:rsidRPr="00B7755B">
              <w:rPr>
                <w:sz w:val="16"/>
                <w:szCs w:val="16"/>
                <w:lang w:val="en-US"/>
              </w:rPr>
              <w:t>El Dorado</w:t>
            </w:r>
            <w:r w:rsidR="00B27539">
              <w:rPr>
                <w:sz w:val="16"/>
                <w:szCs w:val="16"/>
                <w:lang w:val="en-US"/>
              </w:rPr>
              <w:t xml:space="preserve"> - </w:t>
            </w:r>
            <w:r w:rsidR="00B7755B" w:rsidRPr="00B7755B">
              <w:rPr>
                <w:sz w:val="16"/>
                <w:szCs w:val="16"/>
                <w:lang w:val="en-US"/>
              </w:rPr>
              <w:t>Bu</w:t>
            </w:r>
            <w:r w:rsidRPr="00B7755B">
              <w:rPr>
                <w:sz w:val="16"/>
                <w:szCs w:val="16"/>
                <w:lang w:val="en-US"/>
              </w:rPr>
              <w:t>s</w:t>
            </w:r>
            <w:r w:rsidR="00B7755B" w:rsidRPr="00B7755B">
              <w:rPr>
                <w:sz w:val="16"/>
                <w:szCs w:val="16"/>
                <w:lang w:val="en-US"/>
              </w:rPr>
              <w:t>iness Inte</w:t>
            </w:r>
            <w:r w:rsidR="00B7755B">
              <w:rPr>
                <w:sz w:val="16"/>
                <w:szCs w:val="16"/>
                <w:lang w:val="en-US"/>
              </w:rPr>
              <w:t>l</w:t>
            </w:r>
            <w:r w:rsidR="00B7755B" w:rsidRPr="00B7755B">
              <w:rPr>
                <w:sz w:val="16"/>
                <w:szCs w:val="16"/>
                <w:lang w:val="en-US"/>
              </w:rPr>
              <w:t>ligence Developer</w:t>
            </w:r>
          </w:p>
          <w:p w14:paraId="33AE80FA" w14:textId="6AB2DA4A" w:rsidR="004D3011" w:rsidRPr="00B27539" w:rsidRDefault="00C27A92" w:rsidP="00B359E4">
            <w:pPr>
              <w:pStyle w:val="Fecha"/>
              <w:rPr>
                <w:sz w:val="16"/>
                <w:szCs w:val="16"/>
                <w:lang w:val="en-US"/>
              </w:rPr>
            </w:pPr>
            <w:r w:rsidRPr="00B27539">
              <w:rPr>
                <w:sz w:val="16"/>
                <w:szCs w:val="16"/>
                <w:lang w:val="en-US"/>
              </w:rPr>
              <w:t>01/03/2020</w:t>
            </w:r>
            <w:r w:rsidR="004142CD" w:rsidRPr="00B27539">
              <w:rPr>
                <w:sz w:val="16"/>
                <w:szCs w:val="16"/>
                <w:lang w:val="en-US" w:bidi="es-ES"/>
              </w:rPr>
              <w:t xml:space="preserve"> - </w:t>
            </w:r>
            <w:r w:rsidRPr="00B27539">
              <w:rPr>
                <w:sz w:val="16"/>
                <w:szCs w:val="16"/>
                <w:lang w:val="en-US"/>
              </w:rPr>
              <w:t>17/09/2021</w:t>
            </w:r>
          </w:p>
          <w:p w14:paraId="5BF81EC4" w14:textId="04F8D0F1" w:rsidR="004D3011" w:rsidRPr="00B7755B" w:rsidRDefault="00B7755B" w:rsidP="000364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Upgrade from the Data Analyst role, since I was already doing automation and working with the data base, I was offered to switch positions, although I kept doing a lot of data analyst work.</w:t>
            </w:r>
          </w:p>
          <w:p w14:paraId="7E97FC75" w14:textId="15FAC50E" w:rsidR="00C27A92" w:rsidRPr="00B7755B" w:rsidRDefault="00C27A92" w:rsidP="00036450">
            <w:pPr>
              <w:rPr>
                <w:sz w:val="16"/>
                <w:szCs w:val="16"/>
                <w:lang w:val="en-US"/>
              </w:rPr>
            </w:pPr>
          </w:p>
          <w:p w14:paraId="58C120C4" w14:textId="09B8187B" w:rsidR="004D3011" w:rsidRPr="00B27539" w:rsidRDefault="00C27A92" w:rsidP="00B359E4">
            <w:pPr>
              <w:pStyle w:val="Ttulo4"/>
              <w:rPr>
                <w:bCs/>
                <w:sz w:val="16"/>
                <w:szCs w:val="16"/>
                <w:lang w:val="en-US"/>
              </w:rPr>
            </w:pPr>
            <w:r w:rsidRPr="00B27539">
              <w:rPr>
                <w:sz w:val="16"/>
                <w:szCs w:val="16"/>
                <w:lang w:val="en-US"/>
              </w:rPr>
              <w:t>El Dorado</w:t>
            </w:r>
            <w:r w:rsidR="002D3CA3" w:rsidRPr="00B27539">
              <w:rPr>
                <w:sz w:val="16"/>
                <w:szCs w:val="16"/>
                <w:lang w:val="en-US" w:bidi="es-ES"/>
              </w:rPr>
              <w:t xml:space="preserve"> </w:t>
            </w:r>
            <w:r w:rsidRPr="00B27539">
              <w:rPr>
                <w:sz w:val="16"/>
                <w:szCs w:val="16"/>
                <w:lang w:val="en-US"/>
              </w:rPr>
              <w:t xml:space="preserve">– </w:t>
            </w:r>
            <w:r w:rsidR="00B7755B" w:rsidRPr="00B27539">
              <w:rPr>
                <w:sz w:val="16"/>
                <w:szCs w:val="16"/>
                <w:lang w:val="en-US"/>
              </w:rPr>
              <w:t>Data Analyst</w:t>
            </w:r>
          </w:p>
          <w:p w14:paraId="0412D7B3" w14:textId="4821DCF0" w:rsidR="004D3011" w:rsidRPr="00B27539" w:rsidRDefault="00C27A92" w:rsidP="00B359E4">
            <w:pPr>
              <w:pStyle w:val="Fecha"/>
              <w:rPr>
                <w:sz w:val="16"/>
                <w:szCs w:val="16"/>
                <w:lang w:val="en-US"/>
              </w:rPr>
            </w:pPr>
            <w:r w:rsidRPr="00B27539">
              <w:rPr>
                <w:sz w:val="16"/>
                <w:szCs w:val="16"/>
                <w:lang w:val="en-US"/>
              </w:rPr>
              <w:t>10/12/2018</w:t>
            </w:r>
            <w:r w:rsidR="004142CD" w:rsidRPr="00B27539">
              <w:rPr>
                <w:sz w:val="16"/>
                <w:szCs w:val="16"/>
                <w:lang w:val="en-US" w:bidi="es-ES"/>
              </w:rPr>
              <w:t xml:space="preserve"> </w:t>
            </w:r>
            <w:r w:rsidRPr="00B27539">
              <w:rPr>
                <w:sz w:val="16"/>
                <w:szCs w:val="16"/>
                <w:lang w:val="en-US"/>
              </w:rPr>
              <w:t>– 01/03/2020</w:t>
            </w:r>
          </w:p>
          <w:p w14:paraId="581FA37A" w14:textId="25338D50" w:rsidR="004D3011" w:rsidRDefault="00D40B54" w:rsidP="00036450">
            <w:pPr>
              <w:rPr>
                <w:sz w:val="16"/>
                <w:szCs w:val="16"/>
                <w:lang w:val="en-US"/>
              </w:rPr>
            </w:pPr>
            <w:r w:rsidRPr="00D40B54">
              <w:rPr>
                <w:sz w:val="16"/>
                <w:szCs w:val="16"/>
                <w:lang w:val="en-US"/>
              </w:rPr>
              <w:t>Tas</w:t>
            </w:r>
            <w:r>
              <w:rPr>
                <w:sz w:val="16"/>
                <w:szCs w:val="16"/>
                <w:lang w:val="en-US"/>
              </w:rPr>
              <w:t>ks: Help with the definition and analytics surrounding KPI, creating and automating dashboards. Market Research in search for opportunities in products or prices.</w:t>
            </w:r>
          </w:p>
          <w:p w14:paraId="45C0FA2C" w14:textId="77777777" w:rsidR="00D40B54" w:rsidRPr="00D40B54" w:rsidRDefault="00D40B54" w:rsidP="00036450">
            <w:pPr>
              <w:rPr>
                <w:lang w:val="en-US"/>
              </w:rPr>
            </w:pPr>
          </w:p>
          <w:p w14:paraId="50CF6D2A" w14:textId="0C8B6358" w:rsidR="00036450" w:rsidRPr="00D40B54" w:rsidRDefault="00770FA0" w:rsidP="00036450">
            <w:pPr>
              <w:pStyle w:val="Ttulo2"/>
              <w:rPr>
                <w:lang w:val="en-US"/>
              </w:rPr>
            </w:pPr>
            <w:r w:rsidRPr="00D40B54">
              <w:rPr>
                <w:lang w:val="en-US"/>
              </w:rPr>
              <w:t>skills</w:t>
            </w:r>
          </w:p>
          <w:p w14:paraId="354DF63D" w14:textId="32CD785F" w:rsidR="00D9513F" w:rsidRPr="00D40B54" w:rsidRDefault="00D9513F" w:rsidP="004D3011">
            <w:pPr>
              <w:rPr>
                <w:lang w:val="en-US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 wp14:anchorId="5B7DAAF2" wp14:editId="3A6D27FC">
                  <wp:simplePos x="0" y="0"/>
                  <wp:positionH relativeFrom="column">
                    <wp:posOffset>982357</wp:posOffset>
                  </wp:positionH>
                  <wp:positionV relativeFrom="paragraph">
                    <wp:posOffset>50884</wp:posOffset>
                  </wp:positionV>
                  <wp:extent cx="3021965" cy="1931670"/>
                  <wp:effectExtent l="0" t="0" r="0" b="0"/>
                  <wp:wrapNone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E927D6" w14:textId="75FAA121" w:rsidR="00D9513F" w:rsidRPr="00D40B54" w:rsidRDefault="00D9513F" w:rsidP="004D3011">
            <w:pPr>
              <w:rPr>
                <w:lang w:val="en-US"/>
              </w:rPr>
            </w:pPr>
          </w:p>
          <w:p w14:paraId="177503BA" w14:textId="5F4A6FD0" w:rsidR="00036450" w:rsidRPr="00D40B54" w:rsidRDefault="00D9513F" w:rsidP="004D3011">
            <w:pPr>
              <w:rPr>
                <w:lang w:val="en-US"/>
              </w:rPr>
            </w:pPr>
            <w:r w:rsidRPr="00D40B54">
              <w:rPr>
                <w:lang w:val="en-US"/>
              </w:rPr>
              <w:t>L</w:t>
            </w:r>
            <w:r w:rsidR="00EE5AA1" w:rsidRPr="00D40B54">
              <w:rPr>
                <w:lang w:val="en-US"/>
              </w:rPr>
              <w:t>a</w:t>
            </w:r>
            <w:r w:rsidRPr="00D40B54">
              <w:rPr>
                <w:lang w:val="en-US"/>
              </w:rPr>
              <w:t>ngua</w:t>
            </w:r>
            <w:r w:rsidR="00EE5AA1" w:rsidRPr="00D40B54">
              <w:rPr>
                <w:lang w:val="en-US"/>
              </w:rPr>
              <w:t>g</w:t>
            </w:r>
            <w:r w:rsidRPr="00D40B54">
              <w:rPr>
                <w:lang w:val="en-US"/>
              </w:rPr>
              <w:t>es</w:t>
            </w:r>
          </w:p>
          <w:p w14:paraId="1698C9FE" w14:textId="77777777" w:rsidR="00D9513F" w:rsidRPr="00D40B54" w:rsidRDefault="00D9513F" w:rsidP="004D3011">
            <w:pPr>
              <w:rPr>
                <w:lang w:val="en-US"/>
              </w:rPr>
            </w:pPr>
          </w:p>
          <w:p w14:paraId="09E3DD06" w14:textId="17475584" w:rsidR="00D9513F" w:rsidRPr="00D40B54" w:rsidRDefault="00F669D6" w:rsidP="004D301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336508" wp14:editId="4D51C346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125925</wp:posOffset>
                      </wp:positionV>
                      <wp:extent cx="3796036" cy="0"/>
                      <wp:effectExtent l="0" t="0" r="0" b="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60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724D528" id="Conector recto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35pt,9.9pt" to="315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" strokecolor="#94b6d2 [3204]" strokeweight=".5pt">
                      <v:stroke joinstyle="miter"/>
                    </v:line>
                  </w:pict>
                </mc:Fallback>
              </mc:AlternateContent>
            </w:r>
          </w:p>
          <w:p w14:paraId="573F7D49" w14:textId="5B28A58D" w:rsidR="00D9513F" w:rsidRPr="00D40B54" w:rsidRDefault="00D9513F" w:rsidP="004D3011">
            <w:pPr>
              <w:rPr>
                <w:lang w:val="en-US"/>
              </w:rPr>
            </w:pPr>
          </w:p>
          <w:p w14:paraId="36EB086F" w14:textId="595BB515" w:rsidR="00D9513F" w:rsidRPr="00D40B54" w:rsidRDefault="00EE5AA1" w:rsidP="004D3011">
            <w:pPr>
              <w:rPr>
                <w:lang w:val="en-US"/>
              </w:rPr>
            </w:pPr>
            <w:r w:rsidRPr="00D40B54">
              <w:rPr>
                <w:lang w:val="en-US"/>
              </w:rPr>
              <w:t>Tools</w:t>
            </w:r>
          </w:p>
          <w:p w14:paraId="6E2A0D61" w14:textId="4787C7AC" w:rsidR="00D9513F" w:rsidRPr="00D40B54" w:rsidRDefault="00D9513F" w:rsidP="004D301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20EDFE" wp14:editId="13BB3F97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142875</wp:posOffset>
                      </wp:positionV>
                      <wp:extent cx="379603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60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517A6B" id="Conector recto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65pt,11.25pt" to="315.5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OJnAEAAJQDAAAOAAAAZHJzL2Uyb0RvYy54bWysU02P0zAQvSPxHyzfadJdaYG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" strokecolor="#94b6d2 [3204]" strokeweight=".5pt">
                      <v:stroke joinstyle="miter"/>
                    </v:line>
                  </w:pict>
                </mc:Fallback>
              </mc:AlternateContent>
            </w:r>
          </w:p>
          <w:p w14:paraId="45E9D3A1" w14:textId="03329B98" w:rsidR="00D9513F" w:rsidRPr="00D40B54" w:rsidRDefault="00D9513F" w:rsidP="004D3011">
            <w:pPr>
              <w:rPr>
                <w:lang w:val="en-US"/>
              </w:rPr>
            </w:pPr>
          </w:p>
          <w:p w14:paraId="65D412C4" w14:textId="77777777" w:rsidR="00D9513F" w:rsidRPr="00D40B54" w:rsidRDefault="00D9513F" w:rsidP="004D3011">
            <w:pPr>
              <w:rPr>
                <w:lang w:val="en-US"/>
              </w:rPr>
            </w:pPr>
          </w:p>
          <w:p w14:paraId="4FC30486" w14:textId="77777777" w:rsidR="00D9513F" w:rsidRPr="00D40B54" w:rsidRDefault="00EE5AA1" w:rsidP="004D3011">
            <w:pPr>
              <w:rPr>
                <w:lang w:val="en-US"/>
              </w:rPr>
            </w:pPr>
            <w:r w:rsidRPr="00D40B54">
              <w:rPr>
                <w:lang w:val="en-US"/>
              </w:rPr>
              <w:t>Programming</w:t>
            </w:r>
          </w:p>
          <w:p w14:paraId="409BC909" w14:textId="467E5541" w:rsidR="00EE5AA1" w:rsidRPr="00D40B54" w:rsidRDefault="00EE5AA1" w:rsidP="004D3011">
            <w:pPr>
              <w:rPr>
                <w:lang w:val="en-US"/>
              </w:rPr>
            </w:pPr>
            <w:r w:rsidRPr="00D40B54">
              <w:rPr>
                <w:lang w:val="en-US"/>
              </w:rPr>
              <w:t>Languages</w:t>
            </w:r>
          </w:p>
        </w:tc>
      </w:tr>
    </w:tbl>
    <w:p w14:paraId="4144A78A" w14:textId="77777777" w:rsidR="0043117B" w:rsidRPr="00D40B54" w:rsidRDefault="00000000" w:rsidP="000C45FF">
      <w:pPr>
        <w:tabs>
          <w:tab w:val="left" w:pos="990"/>
        </w:tabs>
        <w:rPr>
          <w:lang w:val="en-US"/>
        </w:rPr>
      </w:pPr>
    </w:p>
    <w:sectPr w:rsidR="0043117B" w:rsidRPr="00D40B54" w:rsidSect="00F96349">
      <w:headerReference w:type="default" r:id="rId13"/>
      <w:pgSz w:w="11906" w:h="16838" w:code="9"/>
      <w:pgMar w:top="1298" w:right="578" w:bottom="454" w:left="5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288FC" w14:textId="77777777" w:rsidR="00163C74" w:rsidRDefault="00163C74" w:rsidP="000C45FF">
      <w:r>
        <w:separator/>
      </w:r>
    </w:p>
  </w:endnote>
  <w:endnote w:type="continuationSeparator" w:id="0">
    <w:p w14:paraId="0706A10C" w14:textId="77777777" w:rsidR="00163C74" w:rsidRDefault="00163C7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81710" w14:textId="77777777" w:rsidR="00163C74" w:rsidRDefault="00163C74" w:rsidP="000C45FF">
      <w:r>
        <w:separator/>
      </w:r>
    </w:p>
  </w:footnote>
  <w:footnote w:type="continuationSeparator" w:id="0">
    <w:p w14:paraId="708DB4CC" w14:textId="77777777" w:rsidR="00163C74" w:rsidRDefault="00163C7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40CA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0C9382CB" wp14:editId="120D55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92331789">
    <w:abstractNumId w:val="10"/>
  </w:num>
  <w:num w:numId="2" w16cid:durableId="428891575">
    <w:abstractNumId w:val="11"/>
  </w:num>
  <w:num w:numId="3" w16cid:durableId="262766459">
    <w:abstractNumId w:val="8"/>
  </w:num>
  <w:num w:numId="4" w16cid:durableId="873035509">
    <w:abstractNumId w:val="3"/>
  </w:num>
  <w:num w:numId="5" w16cid:durableId="1064447818">
    <w:abstractNumId w:val="2"/>
  </w:num>
  <w:num w:numId="6" w16cid:durableId="228151592">
    <w:abstractNumId w:val="1"/>
  </w:num>
  <w:num w:numId="7" w16cid:durableId="555093404">
    <w:abstractNumId w:val="0"/>
  </w:num>
  <w:num w:numId="8" w16cid:durableId="1722704380">
    <w:abstractNumId w:val="9"/>
  </w:num>
  <w:num w:numId="9" w16cid:durableId="1701855185">
    <w:abstractNumId w:val="7"/>
  </w:num>
  <w:num w:numId="10" w16cid:durableId="2010015980">
    <w:abstractNumId w:val="6"/>
  </w:num>
  <w:num w:numId="11" w16cid:durableId="1593392302">
    <w:abstractNumId w:val="5"/>
  </w:num>
  <w:num w:numId="12" w16cid:durableId="1712218583">
    <w:abstractNumId w:val="4"/>
  </w:num>
  <w:num w:numId="13" w16cid:durableId="19210648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92"/>
    <w:rsid w:val="000320CA"/>
    <w:rsid w:val="00036450"/>
    <w:rsid w:val="000546EB"/>
    <w:rsid w:val="00075675"/>
    <w:rsid w:val="00094499"/>
    <w:rsid w:val="000C45FF"/>
    <w:rsid w:val="000E3FD1"/>
    <w:rsid w:val="001033DA"/>
    <w:rsid w:val="00112054"/>
    <w:rsid w:val="00133E8E"/>
    <w:rsid w:val="001424E5"/>
    <w:rsid w:val="001525E1"/>
    <w:rsid w:val="00163C74"/>
    <w:rsid w:val="001707B5"/>
    <w:rsid w:val="00180329"/>
    <w:rsid w:val="0019001F"/>
    <w:rsid w:val="001A74A5"/>
    <w:rsid w:val="001B2ABD"/>
    <w:rsid w:val="001B6F6A"/>
    <w:rsid w:val="001E0391"/>
    <w:rsid w:val="001E1759"/>
    <w:rsid w:val="001F1ECC"/>
    <w:rsid w:val="002400EB"/>
    <w:rsid w:val="002559EC"/>
    <w:rsid w:val="00256CF7"/>
    <w:rsid w:val="00281FD5"/>
    <w:rsid w:val="0029755E"/>
    <w:rsid w:val="002D3CA3"/>
    <w:rsid w:val="0030481B"/>
    <w:rsid w:val="003156FC"/>
    <w:rsid w:val="003254B5"/>
    <w:rsid w:val="00330C08"/>
    <w:rsid w:val="0037121F"/>
    <w:rsid w:val="003A6B7D"/>
    <w:rsid w:val="003B06CA"/>
    <w:rsid w:val="003D1606"/>
    <w:rsid w:val="003D7536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0FA0"/>
    <w:rsid w:val="007775E1"/>
    <w:rsid w:val="007867A0"/>
    <w:rsid w:val="007927F5"/>
    <w:rsid w:val="00802CA0"/>
    <w:rsid w:val="008F126F"/>
    <w:rsid w:val="009260CD"/>
    <w:rsid w:val="009357BE"/>
    <w:rsid w:val="00950F7F"/>
    <w:rsid w:val="00952C25"/>
    <w:rsid w:val="009A09AC"/>
    <w:rsid w:val="00A2118D"/>
    <w:rsid w:val="00A30F70"/>
    <w:rsid w:val="00AD76E2"/>
    <w:rsid w:val="00B20152"/>
    <w:rsid w:val="00B27539"/>
    <w:rsid w:val="00B359E4"/>
    <w:rsid w:val="00B57D98"/>
    <w:rsid w:val="00B70850"/>
    <w:rsid w:val="00B7755B"/>
    <w:rsid w:val="00BE221D"/>
    <w:rsid w:val="00C066B6"/>
    <w:rsid w:val="00C27A92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0B54"/>
    <w:rsid w:val="00D422DE"/>
    <w:rsid w:val="00D5459D"/>
    <w:rsid w:val="00D9513F"/>
    <w:rsid w:val="00DA1F4D"/>
    <w:rsid w:val="00DD172A"/>
    <w:rsid w:val="00E104B0"/>
    <w:rsid w:val="00E25A26"/>
    <w:rsid w:val="00E4381A"/>
    <w:rsid w:val="00E55D74"/>
    <w:rsid w:val="00EA2DA1"/>
    <w:rsid w:val="00EE4C8D"/>
    <w:rsid w:val="00EE5AA1"/>
    <w:rsid w:val="00F60274"/>
    <w:rsid w:val="00F669D6"/>
    <w:rsid w:val="00F761CE"/>
    <w:rsid w:val="00F77FB9"/>
    <w:rsid w:val="00F936E6"/>
    <w:rsid w:val="00F94526"/>
    <w:rsid w:val="00F9634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67EAE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70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nuel-0@hot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manuel-rieiro.github.io/cv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\AppData\Local\Microsoft\Office\16.0\DTS\es-UY%7bF38AE270-A4D6-43D2-83C6-EC21803BFEFA%7d\%7b3BC4058B-375C-4410-B89D-0927744DB4DF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53412754304237"/>
          <c:y val="0"/>
          <c:w val="0.72786374737892678"/>
          <c:h val="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UY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Sheet1!$B$2:$B$10</c:f>
              <c:strCache>
                <c:ptCount val="9"/>
                <c:pt idx="0">
                  <c:v>Python</c:v>
                </c:pt>
                <c:pt idx="1">
                  <c:v>SQL</c:v>
                </c:pt>
                <c:pt idx="2">
                  <c:v>R</c:v>
                </c:pt>
                <c:pt idx="3">
                  <c:v>JavaScript</c:v>
                </c:pt>
                <c:pt idx="4">
                  <c:v>Excel</c:v>
                </c:pt>
                <c:pt idx="5">
                  <c:v>AWS</c:v>
                </c:pt>
                <c:pt idx="6">
                  <c:v>Portuguese</c:v>
                </c:pt>
                <c:pt idx="7">
                  <c:v>English</c:v>
                </c:pt>
                <c:pt idx="8">
                  <c:v>Spanish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9</c:v>
                </c:pt>
                <c:pt idx="5">
                  <c:v>5</c:v>
                </c:pt>
                <c:pt idx="6">
                  <c:v>4</c:v>
                </c:pt>
                <c:pt idx="7">
                  <c:v>10</c:v>
                </c:pt>
                <c:pt idx="8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6C-455F-AF8C-EB2AFD844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UY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0"/>
        </c:scaling>
        <c:delete val="1"/>
        <c:axPos val="b"/>
        <c:numFmt formatCode="General" sourceLinked="0"/>
        <c:majorTickMark val="out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U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{3BC4058B-375C-4410-B89D-0927744DB4DF}tf00546271_win32.dotx</Template>
  <TotalTime>0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2023-02-14T13:25:00Z</dcterms:created>
  <dcterms:modified xsi:type="dcterms:W3CDTF">2023-02-14T16:42:00Z</dcterms:modified>
</cp:coreProperties>
</file>