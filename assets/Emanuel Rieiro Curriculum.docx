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031E90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19BDC92" w14:textId="17AB099D" w:rsidR="001B2ABD" w:rsidRPr="0059649E" w:rsidRDefault="001707B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9C94DE" wp14:editId="2C64DA1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726440</wp:posOffset>
                  </wp:positionV>
                  <wp:extent cx="1943100" cy="1943100"/>
                  <wp:effectExtent l="76200" t="76200" r="76200" b="7620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ellipse">
                            <a:avLst/>
                          </a:prstGeom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369965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B893FE" w14:textId="58E0A339" w:rsidR="001B2ABD" w:rsidRPr="0059649E" w:rsidRDefault="00C27A92" w:rsidP="001B2ABD">
            <w:pPr>
              <w:pStyle w:val="Ttulo"/>
            </w:pPr>
            <w:r>
              <w:t>EMANUEL RIEIRO</w:t>
            </w:r>
          </w:p>
          <w:p w14:paraId="281246C6" w14:textId="53351066" w:rsidR="001B2ABD" w:rsidRPr="0059649E" w:rsidRDefault="00C27A92" w:rsidP="001B2ABD">
            <w:pPr>
              <w:pStyle w:val="Subttulo"/>
            </w:pPr>
            <w:r w:rsidRPr="0088657F">
              <w:rPr>
                <w:spacing w:val="3"/>
                <w:w w:val="100"/>
              </w:rPr>
              <w:t xml:space="preserve">Data </w:t>
            </w:r>
            <w:proofErr w:type="spellStart"/>
            <w:r w:rsidRPr="0088657F">
              <w:rPr>
                <w:spacing w:val="3"/>
                <w:w w:val="100"/>
              </w:rPr>
              <w:t>Scientis</w:t>
            </w:r>
            <w:r w:rsidRPr="0088657F">
              <w:rPr>
                <w:spacing w:val="9"/>
                <w:w w:val="100"/>
              </w:rPr>
              <w:t>t</w:t>
            </w:r>
            <w:proofErr w:type="spellEnd"/>
          </w:p>
        </w:tc>
      </w:tr>
      <w:tr w:rsidR="001B2ABD" w:rsidRPr="0059649E" w14:paraId="337C43E0" w14:textId="77777777" w:rsidTr="001B2ABD">
        <w:tc>
          <w:tcPr>
            <w:tcW w:w="3600" w:type="dxa"/>
          </w:tcPr>
          <w:p w14:paraId="6A5C4AC5" w14:textId="77777777" w:rsidR="00C27A92" w:rsidRDefault="00C27A92" w:rsidP="00036450">
            <w:pPr>
              <w:pStyle w:val="Ttulo3"/>
            </w:pPr>
          </w:p>
          <w:p w14:paraId="66566D4A" w14:textId="0A2EED77" w:rsidR="001707B5" w:rsidRPr="0088657F" w:rsidRDefault="001707B5" w:rsidP="00036450">
            <w:pPr>
              <w:pStyle w:val="Ttulo3"/>
              <w:rPr>
                <w:lang w:val="en-US"/>
              </w:rPr>
            </w:pPr>
            <w:r w:rsidRPr="0088657F">
              <w:rPr>
                <w:lang w:val="en-US"/>
              </w:rPr>
              <w:t>WEB</w:t>
            </w:r>
          </w:p>
          <w:p w14:paraId="6A1FCB89" w14:textId="33F8FD97" w:rsidR="001707B5" w:rsidRPr="0088657F" w:rsidRDefault="001707B5" w:rsidP="001707B5">
            <w:pPr>
              <w:rPr>
                <w:lang w:val="en-US"/>
              </w:rPr>
            </w:pPr>
            <w:r w:rsidRPr="0088657F">
              <w:rPr>
                <w:lang w:val="en-US"/>
              </w:rPr>
              <w:t xml:space="preserve">- </w:t>
            </w:r>
            <w:hyperlink r:id="rId10" w:history="1">
              <w:r w:rsidRPr="0088657F">
                <w:rPr>
                  <w:rStyle w:val="Hipervnculo"/>
                  <w:lang w:val="en-US"/>
                </w:rPr>
                <w:t>https://emanuel-rieiro.github.io/cv/</w:t>
              </w:r>
            </w:hyperlink>
          </w:p>
          <w:p w14:paraId="722565CA" w14:textId="77777777" w:rsidR="001707B5" w:rsidRPr="0088657F" w:rsidRDefault="001707B5" w:rsidP="001707B5">
            <w:pPr>
              <w:rPr>
                <w:lang w:val="en-US"/>
              </w:rPr>
            </w:pPr>
          </w:p>
          <w:sdt>
            <w:sdtPr>
              <w:id w:val="-1711873194"/>
              <w:placeholder>
                <w:docPart w:val="0D69DB320001465285DF1719DBEDC973"/>
              </w:placeholder>
              <w:temporary/>
              <w:showingPlcHdr/>
              <w15:appearance w15:val="hidden"/>
            </w:sdtPr>
            <w:sdtContent>
              <w:p w14:paraId="75C690BB" w14:textId="293160AC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12EEF694" w14:textId="1635A67E" w:rsidR="001707B5" w:rsidRDefault="00C27A92" w:rsidP="009260CD">
            <w:r>
              <w:t xml:space="preserve">Después de más de </w:t>
            </w:r>
            <w:r w:rsidR="001707B5">
              <w:t>4</w:t>
            </w:r>
            <w:r>
              <w:t xml:space="preserve"> años de experiencia en el área </w:t>
            </w:r>
            <w:r w:rsidR="0088657F">
              <w:t xml:space="preserve">de </w:t>
            </w:r>
            <w:r>
              <w:t xml:space="preserve">analítica </w:t>
            </w:r>
            <w:r w:rsidR="0088657F">
              <w:t>y desarrollo</w:t>
            </w:r>
            <w:r>
              <w:t>, he decidido sementar mi orientación profesional a la analítica</w:t>
            </w:r>
            <w:r w:rsidR="0088657F">
              <w:t>, programación y automatización de procesos</w:t>
            </w:r>
            <w:r>
              <w:t xml:space="preserve">, buscando continuar aprendiendo y mejorándome en el área. </w:t>
            </w:r>
          </w:p>
          <w:p w14:paraId="01C1AE32" w14:textId="77777777" w:rsidR="001707B5" w:rsidRDefault="001707B5" w:rsidP="009260CD"/>
          <w:p w14:paraId="3AF2C28B" w14:textId="3A188174" w:rsidR="00036450" w:rsidRDefault="00C27A92" w:rsidP="00036450">
            <w:r>
              <w:t>He trabajado en proyectos de desarrollo de inteligencia artificial</w:t>
            </w:r>
            <w:r w:rsidR="0088657F">
              <w:t xml:space="preserve"> orientada a proyectos de segmentación de clientes, proyección de demanda y </w:t>
            </w:r>
            <w:proofErr w:type="spellStart"/>
            <w:r w:rsidR="0088657F">
              <w:t>pricing</w:t>
            </w:r>
            <w:proofErr w:type="spellEnd"/>
            <w:r w:rsidR="0088657F">
              <w:t>.</w:t>
            </w:r>
          </w:p>
          <w:p w14:paraId="65813282" w14:textId="0234FF7C" w:rsidR="0088657F" w:rsidRDefault="0088657F" w:rsidP="00036450"/>
          <w:sdt>
            <w:sdtPr>
              <w:id w:val="-1954003311"/>
              <w:placeholder>
                <w:docPart w:val="9731B50579C44ECF8E47C75107ED1DC7"/>
              </w:placeholder>
              <w:temporary/>
              <w:showingPlcHdr/>
              <w15:appearance w15:val="hidden"/>
            </w:sdtPr>
            <w:sdtContent>
              <w:p w14:paraId="0E1E30CE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348CB964" w14:textId="77777777" w:rsidR="001707B5" w:rsidRDefault="001707B5" w:rsidP="004D3011">
            <w:r>
              <w:t xml:space="preserve">CORREO ELECTRÓNICO: </w:t>
            </w:r>
          </w:p>
          <w:p w14:paraId="67D89C31" w14:textId="5562C391" w:rsidR="004D3011" w:rsidRDefault="00000000" w:rsidP="004D3011">
            <w:hyperlink r:id="rId11" w:history="1">
              <w:r w:rsidR="001707B5" w:rsidRPr="00CA2440">
                <w:rPr>
                  <w:rStyle w:val="Hipervnculo"/>
                </w:rPr>
                <w:t>emanuel-0@hotmail.com</w:t>
              </w:r>
            </w:hyperlink>
            <w:r w:rsidR="001707B5">
              <w:t xml:space="preserve"> </w:t>
            </w:r>
          </w:p>
          <w:p w14:paraId="40600C53" w14:textId="77777777" w:rsidR="001707B5" w:rsidRPr="0059649E" w:rsidRDefault="001707B5" w:rsidP="004D3011"/>
          <w:p w14:paraId="60388B8E" w14:textId="5E5EC49C" w:rsidR="00036450" w:rsidRPr="001707B5" w:rsidRDefault="001707B5" w:rsidP="004D3011">
            <w:pPr>
              <w:rPr>
                <w:rStyle w:val="Hipervnculo"/>
                <w:color w:val="auto"/>
                <w:u w:val="none"/>
              </w:rPr>
            </w:pPr>
            <w:r>
              <w:t>TELÉFONO: 092 23 30 94</w:t>
            </w:r>
          </w:p>
          <w:p w14:paraId="744EA897" w14:textId="77777777" w:rsidR="004142CD" w:rsidRPr="0059649E" w:rsidRDefault="004142CD" w:rsidP="004142CD"/>
          <w:sdt>
            <w:sdtPr>
              <w:id w:val="-1444214663"/>
              <w:placeholder>
                <w:docPart w:val="BF042657BD8141838B981C8D0385C7F9"/>
              </w:placeholder>
              <w:temporary/>
              <w:showingPlcHdr/>
              <w15:appearance w15:val="hidden"/>
            </w:sdtPr>
            <w:sdtContent>
              <w:p w14:paraId="08A6992D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10E0FD0C" w14:textId="77777777" w:rsidR="001707B5" w:rsidRDefault="001707B5" w:rsidP="004D3011">
            <w:r>
              <w:t xml:space="preserve">-Programar </w:t>
            </w:r>
          </w:p>
          <w:p w14:paraId="55E912A9" w14:textId="225876B3" w:rsidR="004D3011" w:rsidRPr="0059649E" w:rsidRDefault="001707B5" w:rsidP="004D3011">
            <w:r>
              <w:t>-Mate</w:t>
            </w:r>
          </w:p>
        </w:tc>
        <w:tc>
          <w:tcPr>
            <w:tcW w:w="720" w:type="dxa"/>
          </w:tcPr>
          <w:p w14:paraId="697DBF06" w14:textId="7E48555F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E8C5FD75A63442A811218BCFA08F857"/>
              </w:placeholder>
              <w:temporary/>
              <w:showingPlcHdr/>
              <w15:appearance w15:val="hidden"/>
            </w:sdtPr>
            <w:sdtContent>
              <w:p w14:paraId="18163D06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CB7A81F" w14:textId="56EF4BD2" w:rsidR="003D7BCB" w:rsidRDefault="003D7BCB" w:rsidP="00B359E4">
            <w:pPr>
              <w:pStyle w:val="Ttulo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Universidad de la República – Facultad de Ingeniería</w:t>
            </w:r>
          </w:p>
          <w:p w14:paraId="678F2ACB" w14:textId="4362B387" w:rsidR="003D7BCB" w:rsidRPr="00330C08" w:rsidRDefault="003D7BCB" w:rsidP="003D7BCB">
            <w:pPr>
              <w:pStyle w:val="Fecha"/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202</w:t>
            </w:r>
            <w:r>
              <w:rPr>
                <w:sz w:val="16"/>
                <w:szCs w:val="16"/>
              </w:rPr>
              <w:t>3</w:t>
            </w:r>
            <w:r w:rsidRPr="00330C08">
              <w:rPr>
                <w:sz w:val="16"/>
                <w:szCs w:val="16"/>
                <w:lang w:bidi="es-ES"/>
              </w:rPr>
              <w:t xml:space="preserve"> - </w:t>
            </w:r>
            <w:r w:rsidRPr="00330C08">
              <w:rPr>
                <w:sz w:val="16"/>
                <w:szCs w:val="16"/>
              </w:rPr>
              <w:t>Actual</w:t>
            </w:r>
          </w:p>
          <w:p w14:paraId="05BA0D1A" w14:textId="29B5A809" w:rsidR="003D7BCB" w:rsidRDefault="003D7BCB" w:rsidP="003D7B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Iniciando carrera en Ingeniería en sistemas</w:t>
            </w:r>
          </w:p>
          <w:p w14:paraId="7E886876" w14:textId="536B4FE0" w:rsidR="003D7BCB" w:rsidRPr="003D7BCB" w:rsidRDefault="003D7BCB" w:rsidP="003D7BCB"/>
          <w:p w14:paraId="282FBB9D" w14:textId="2CB9A752" w:rsidR="00036450" w:rsidRPr="00330C08" w:rsidRDefault="00C27A92" w:rsidP="00B359E4">
            <w:pPr>
              <w:pStyle w:val="Ttulo4"/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Universidad Tecnológica del Uruguay</w:t>
            </w:r>
          </w:p>
          <w:p w14:paraId="4A3D44DC" w14:textId="505D9772" w:rsidR="00036450" w:rsidRPr="00330C08" w:rsidRDefault="00C27A92" w:rsidP="00B359E4">
            <w:pPr>
              <w:pStyle w:val="Fecha"/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2021</w:t>
            </w:r>
            <w:r w:rsidR="00036450" w:rsidRPr="00330C08">
              <w:rPr>
                <w:sz w:val="16"/>
                <w:szCs w:val="16"/>
                <w:lang w:bidi="es-ES"/>
              </w:rPr>
              <w:t xml:space="preserve"> - </w:t>
            </w:r>
            <w:r w:rsidRPr="00330C08">
              <w:rPr>
                <w:sz w:val="16"/>
                <w:szCs w:val="16"/>
              </w:rPr>
              <w:t>Actual</w:t>
            </w:r>
          </w:p>
          <w:p w14:paraId="09A1D5D3" w14:textId="4AB8AC45" w:rsidR="00036450" w:rsidRPr="00330C08" w:rsidRDefault="003D7BCB" w:rsidP="004142CD">
            <w:pPr>
              <w:rPr>
                <w:sz w:val="16"/>
                <w:szCs w:val="16"/>
                <w:lang w:bidi="es-ES"/>
              </w:rPr>
            </w:pPr>
            <w:r>
              <w:rPr>
                <w:sz w:val="16"/>
                <w:szCs w:val="16"/>
              </w:rPr>
              <w:t>Finalizando</w:t>
            </w:r>
            <w:r w:rsidR="00C27A92" w:rsidRPr="00330C08">
              <w:rPr>
                <w:sz w:val="16"/>
                <w:szCs w:val="16"/>
              </w:rPr>
              <w:t xml:space="preserve"> Master en Ciencia de Datos</w:t>
            </w:r>
          </w:p>
          <w:p w14:paraId="2975AC80" w14:textId="77777777" w:rsidR="00C27A92" w:rsidRPr="00330C08" w:rsidRDefault="00C27A92" w:rsidP="004142CD">
            <w:pPr>
              <w:rPr>
                <w:sz w:val="16"/>
                <w:szCs w:val="16"/>
              </w:rPr>
            </w:pPr>
          </w:p>
          <w:p w14:paraId="2094BD2C" w14:textId="436D511C" w:rsidR="00036450" w:rsidRPr="00330C08" w:rsidRDefault="00C27A92" w:rsidP="00B359E4">
            <w:pPr>
              <w:pStyle w:val="Ttulo4"/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Universidad de la República</w:t>
            </w:r>
            <w:r w:rsidR="003D7BCB">
              <w:rPr>
                <w:sz w:val="16"/>
                <w:szCs w:val="16"/>
              </w:rPr>
              <w:t xml:space="preserve"> – Facultad de Ciencias Económicas</w:t>
            </w:r>
          </w:p>
          <w:p w14:paraId="5D92A6DF" w14:textId="77777777" w:rsidR="00C27A92" w:rsidRPr="00330C08" w:rsidRDefault="00C27A92" w:rsidP="001424E5">
            <w:pPr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 xml:space="preserve">2014 - 2020 </w:t>
            </w:r>
          </w:p>
          <w:p w14:paraId="0F2B7E6B" w14:textId="53CD6A06" w:rsidR="004142CD" w:rsidRPr="003D7BCB" w:rsidRDefault="00C27A92" w:rsidP="00036450">
            <w:pPr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Egresado con título de Contador Público en marzo de 2020 con un promedio de 6.0</w:t>
            </w:r>
            <w:r w:rsidR="001424E5" w:rsidRPr="00330C08">
              <w:rPr>
                <w:sz w:val="16"/>
                <w:szCs w:val="16"/>
                <w:lang w:bidi="es-ES"/>
              </w:rPr>
              <w:t xml:space="preserve"> </w:t>
            </w:r>
          </w:p>
          <w:sdt>
            <w:sdtPr>
              <w:id w:val="1001553383"/>
              <w:placeholder>
                <w:docPart w:val="AD3E91452B5F4236B88E07248882C577"/>
              </w:placeholder>
              <w:temporary/>
              <w:showingPlcHdr/>
              <w15:appearance w15:val="hidden"/>
            </w:sdtPr>
            <w:sdtContent>
              <w:p w14:paraId="129D8F16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1870C05" w14:textId="0DFF96DD" w:rsidR="00036450" w:rsidRPr="003D7536" w:rsidRDefault="00C27A92" w:rsidP="00B359E4">
            <w:pPr>
              <w:pStyle w:val="Ttulo4"/>
              <w:rPr>
                <w:bCs/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>Tata SA</w:t>
            </w:r>
            <w:r w:rsidR="00036450" w:rsidRPr="003D7536">
              <w:rPr>
                <w:sz w:val="16"/>
                <w:szCs w:val="16"/>
                <w:lang w:bidi="es-ES"/>
              </w:rPr>
              <w:t xml:space="preserve"> </w:t>
            </w:r>
            <w:r w:rsidRPr="003D7536">
              <w:rPr>
                <w:sz w:val="16"/>
                <w:szCs w:val="16"/>
              </w:rPr>
              <w:t xml:space="preserve">– Data </w:t>
            </w:r>
            <w:proofErr w:type="spellStart"/>
            <w:r w:rsidRPr="003D7536">
              <w:rPr>
                <w:sz w:val="16"/>
                <w:szCs w:val="16"/>
              </w:rPr>
              <w:t>Scientist</w:t>
            </w:r>
            <w:proofErr w:type="spellEnd"/>
          </w:p>
          <w:p w14:paraId="74E4EB2A" w14:textId="4645DD3D" w:rsidR="00036450" w:rsidRPr="003D7536" w:rsidRDefault="00C27A92" w:rsidP="00B359E4">
            <w:pPr>
              <w:pStyle w:val="Fecha"/>
              <w:rPr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>27/09/2021</w:t>
            </w:r>
            <w:r w:rsidR="004142CD" w:rsidRPr="003D7536">
              <w:rPr>
                <w:sz w:val="16"/>
                <w:szCs w:val="16"/>
                <w:lang w:bidi="es-ES"/>
              </w:rPr>
              <w:t xml:space="preserve"> - </w:t>
            </w:r>
            <w:r w:rsidRPr="003D7536">
              <w:rPr>
                <w:sz w:val="16"/>
                <w:szCs w:val="16"/>
              </w:rPr>
              <w:t>Actual</w:t>
            </w:r>
          </w:p>
          <w:p w14:paraId="0D1E91D0" w14:textId="140DC011" w:rsidR="00036450" w:rsidRPr="003D7536" w:rsidRDefault="00C27A92" w:rsidP="00036450">
            <w:pPr>
              <w:rPr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 xml:space="preserve">Desarrollador de data </w:t>
            </w:r>
            <w:proofErr w:type="spellStart"/>
            <w:r w:rsidRPr="003D7536">
              <w:rPr>
                <w:sz w:val="16"/>
                <w:szCs w:val="16"/>
              </w:rPr>
              <w:t>sciencie</w:t>
            </w:r>
            <w:proofErr w:type="spellEnd"/>
            <w:r w:rsidRPr="003D7536">
              <w:rPr>
                <w:sz w:val="16"/>
                <w:szCs w:val="16"/>
              </w:rPr>
              <w:t xml:space="preserve"> para el área de PLUS centrado en la automatización de procesos y análisis de mejora para el sistema de fidelidad de la empresa</w:t>
            </w:r>
            <w:r w:rsidR="00036450" w:rsidRPr="003D7536">
              <w:rPr>
                <w:sz w:val="16"/>
                <w:szCs w:val="16"/>
                <w:lang w:bidi="es-ES"/>
              </w:rPr>
              <w:t xml:space="preserve"> </w:t>
            </w:r>
          </w:p>
          <w:p w14:paraId="68CC8D3C" w14:textId="77777777" w:rsidR="004D3011" w:rsidRPr="003D7536" w:rsidRDefault="004D3011" w:rsidP="00036450">
            <w:pPr>
              <w:rPr>
                <w:sz w:val="16"/>
                <w:szCs w:val="16"/>
              </w:rPr>
            </w:pPr>
          </w:p>
          <w:p w14:paraId="0A532B3D" w14:textId="2A235A39" w:rsidR="004D3011" w:rsidRPr="003D7536" w:rsidRDefault="00C27A92" w:rsidP="00B359E4">
            <w:pPr>
              <w:pStyle w:val="Ttulo4"/>
              <w:rPr>
                <w:bCs/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>El Dorado</w:t>
            </w:r>
            <w:r w:rsidR="002D3CA3" w:rsidRPr="003D7536">
              <w:rPr>
                <w:sz w:val="16"/>
                <w:szCs w:val="16"/>
                <w:lang w:bidi="es-ES"/>
              </w:rPr>
              <w:t xml:space="preserve"> </w:t>
            </w:r>
            <w:r w:rsidRPr="003D7536">
              <w:rPr>
                <w:sz w:val="16"/>
                <w:szCs w:val="16"/>
              </w:rPr>
              <w:t>Responsable de Inteligencia de Negocios</w:t>
            </w:r>
          </w:p>
          <w:p w14:paraId="33AE80FA" w14:textId="6AB2DA4A" w:rsidR="004D3011" w:rsidRPr="003D7536" w:rsidRDefault="00C27A92" w:rsidP="00B359E4">
            <w:pPr>
              <w:pStyle w:val="Fecha"/>
              <w:rPr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>01/03/2020</w:t>
            </w:r>
            <w:r w:rsidR="004142CD" w:rsidRPr="003D7536">
              <w:rPr>
                <w:sz w:val="16"/>
                <w:szCs w:val="16"/>
                <w:lang w:bidi="es-ES"/>
              </w:rPr>
              <w:t xml:space="preserve"> - </w:t>
            </w:r>
            <w:r w:rsidRPr="003D7536">
              <w:rPr>
                <w:sz w:val="16"/>
                <w:szCs w:val="16"/>
              </w:rPr>
              <w:t>17/09/2021</w:t>
            </w:r>
          </w:p>
          <w:p w14:paraId="5BF81EC4" w14:textId="27BC3A09" w:rsidR="004D3011" w:rsidRPr="003D7536" w:rsidRDefault="00C27A92" w:rsidP="00036450">
            <w:pPr>
              <w:rPr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 xml:space="preserve">Ascenso de cargo respecto a las tareas de analista, desarrollándose en la misma categoría con el nuevo reto de tareas más complejas y mayor responsabilidad. </w:t>
            </w:r>
          </w:p>
          <w:p w14:paraId="7E97FC75" w14:textId="15FAC50E" w:rsidR="00C27A92" w:rsidRPr="003D7536" w:rsidRDefault="00C27A92" w:rsidP="00036450">
            <w:pPr>
              <w:rPr>
                <w:sz w:val="16"/>
                <w:szCs w:val="16"/>
              </w:rPr>
            </w:pPr>
          </w:p>
          <w:p w14:paraId="58C120C4" w14:textId="3C6A366A" w:rsidR="004D3011" w:rsidRPr="003D7536" w:rsidRDefault="00C27A92" w:rsidP="00B359E4">
            <w:pPr>
              <w:pStyle w:val="Ttulo4"/>
              <w:rPr>
                <w:bCs/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>El Dorado</w:t>
            </w:r>
            <w:r w:rsidR="002D3CA3" w:rsidRPr="003D7536">
              <w:rPr>
                <w:sz w:val="16"/>
                <w:szCs w:val="16"/>
                <w:lang w:bidi="es-ES"/>
              </w:rPr>
              <w:t xml:space="preserve"> </w:t>
            </w:r>
            <w:r w:rsidRPr="003D7536">
              <w:rPr>
                <w:sz w:val="16"/>
                <w:szCs w:val="16"/>
              </w:rPr>
              <w:t>– Analista en Ventas</w:t>
            </w:r>
          </w:p>
          <w:p w14:paraId="0412D7B3" w14:textId="4821DCF0" w:rsidR="004D3011" w:rsidRPr="003D7536" w:rsidRDefault="00C27A92" w:rsidP="00B359E4">
            <w:pPr>
              <w:pStyle w:val="Fecha"/>
              <w:rPr>
                <w:sz w:val="16"/>
                <w:szCs w:val="16"/>
              </w:rPr>
            </w:pPr>
            <w:r w:rsidRPr="003D7536">
              <w:rPr>
                <w:sz w:val="16"/>
                <w:szCs w:val="16"/>
              </w:rPr>
              <w:t>10/12/2018</w:t>
            </w:r>
            <w:r w:rsidR="004142CD" w:rsidRPr="003D7536">
              <w:rPr>
                <w:sz w:val="16"/>
                <w:szCs w:val="16"/>
                <w:lang w:bidi="es-ES"/>
              </w:rPr>
              <w:t xml:space="preserve"> </w:t>
            </w:r>
            <w:r w:rsidRPr="003D7536">
              <w:rPr>
                <w:sz w:val="16"/>
                <w:szCs w:val="16"/>
              </w:rPr>
              <w:t>– 01/03/2020</w:t>
            </w:r>
          </w:p>
          <w:p w14:paraId="581FA37A" w14:textId="3C8E148A" w:rsidR="004D3011" w:rsidRPr="0059649E" w:rsidRDefault="00C27A92" w:rsidP="00036450">
            <w:r w:rsidRPr="003D7536">
              <w:rPr>
                <w:sz w:val="16"/>
                <w:szCs w:val="16"/>
              </w:rPr>
              <w:t>Tareas: Ayudar en la definición de KPI y analizar información en búsqueda de oportunidades, desarrollo de herramientas para exhibir la información</w:t>
            </w:r>
            <w:r>
              <w:t>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0CF6D2A" w14:textId="3AE122CE" w:rsidR="00036450" w:rsidRPr="0059649E" w:rsidRDefault="00E92F6E" w:rsidP="00036450">
            <w:pPr>
              <w:pStyle w:val="Ttulo2"/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5B7DAAF2" wp14:editId="19901A9D">
                  <wp:simplePos x="0" y="0"/>
                  <wp:positionH relativeFrom="column">
                    <wp:posOffset>982345</wp:posOffset>
                  </wp:positionH>
                  <wp:positionV relativeFrom="paragraph">
                    <wp:posOffset>350625</wp:posOffset>
                  </wp:positionV>
                  <wp:extent cx="3021965" cy="1931670"/>
                  <wp:effectExtent l="0" t="0" r="0" b="0"/>
                  <wp:wrapNone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669594239"/>
                <w:placeholder>
                  <w:docPart w:val="75C93A5C92114171A9ED91F54531D956"/>
                </w:placeholder>
                <w:temporary/>
                <w:showingPlcHdr/>
                <w15:appearance w15:val="hidden"/>
              </w:sdtPr>
              <w:sdtContent>
                <w:r w:rsidR="00180329" w:rsidRPr="0059649E">
                  <w:rPr>
                    <w:rStyle w:val="Ttulo2Car"/>
                    <w:b/>
                    <w:lang w:bidi="es-ES"/>
                  </w:rPr>
                  <w:t>APTITUDES</w:t>
                </w:r>
              </w:sdtContent>
            </w:sdt>
          </w:p>
          <w:p w14:paraId="24E927D6" w14:textId="75FAA121" w:rsidR="00D9513F" w:rsidRDefault="00D9513F" w:rsidP="004D3011"/>
          <w:p w14:paraId="177503BA" w14:textId="26A773BD" w:rsidR="00036450" w:rsidRDefault="00D9513F" w:rsidP="004D3011">
            <w:r>
              <w:t>Lenguajes</w:t>
            </w:r>
          </w:p>
          <w:p w14:paraId="1698C9FE" w14:textId="7410B675" w:rsidR="00D9513F" w:rsidRDefault="00D9513F" w:rsidP="004D3011"/>
          <w:p w14:paraId="573F7D49" w14:textId="293B373C" w:rsidR="00D9513F" w:rsidRDefault="00D9513F" w:rsidP="004D3011"/>
          <w:p w14:paraId="4966D5EA" w14:textId="5FC2B8C9" w:rsidR="009134B5" w:rsidRDefault="009134B5" w:rsidP="004D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36508" wp14:editId="343EA3A0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3915</wp:posOffset>
                      </wp:positionV>
                      <wp:extent cx="3796036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60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43866B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.3pt" to="31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36EB086F" w14:textId="3ECC946C" w:rsidR="00D9513F" w:rsidRDefault="00D9513F" w:rsidP="004D3011">
            <w:r>
              <w:t>Herramientas</w:t>
            </w:r>
          </w:p>
          <w:p w14:paraId="6E2A0D61" w14:textId="0BA6EC9C" w:rsidR="00D9513F" w:rsidRDefault="00D9513F" w:rsidP="004D3011"/>
          <w:p w14:paraId="45E9D3A1" w14:textId="1DCFD40C" w:rsidR="00D9513F" w:rsidRDefault="00E92F6E" w:rsidP="004D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0EDFE" wp14:editId="4B812468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5820</wp:posOffset>
                      </wp:positionV>
                      <wp:extent cx="379603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6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74F2EE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.45pt" to="315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OJnAEAAJQDAAAOAAAAZHJzL2Uyb0RvYy54bWysU02P0zAQvSPxHyzfadJdaY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65D412C4" w14:textId="77777777" w:rsidR="00D9513F" w:rsidRDefault="00D9513F" w:rsidP="004D3011"/>
          <w:p w14:paraId="7A6432D1" w14:textId="73F0D451" w:rsidR="00D9513F" w:rsidRDefault="00D9513F" w:rsidP="004D3011">
            <w:r>
              <w:t xml:space="preserve">Idiomas de </w:t>
            </w:r>
          </w:p>
          <w:p w14:paraId="409BC909" w14:textId="64F732C9" w:rsidR="00D9513F" w:rsidRPr="00D9513F" w:rsidRDefault="00D9513F" w:rsidP="004D3011">
            <w:r>
              <w:t>Programación</w:t>
            </w:r>
          </w:p>
        </w:tc>
      </w:tr>
    </w:tbl>
    <w:p w14:paraId="4144A78A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F96349">
      <w:headerReference w:type="default" r:id="rId13"/>
      <w:pgSz w:w="11906" w:h="16838" w:code="9"/>
      <w:pgMar w:top="1298" w:right="578" w:bottom="454" w:left="5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F23C" w14:textId="77777777" w:rsidR="005A3F81" w:rsidRDefault="005A3F81" w:rsidP="000C45FF">
      <w:r>
        <w:separator/>
      </w:r>
    </w:p>
  </w:endnote>
  <w:endnote w:type="continuationSeparator" w:id="0">
    <w:p w14:paraId="328A6C54" w14:textId="77777777" w:rsidR="005A3F81" w:rsidRDefault="005A3F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3681" w14:textId="77777777" w:rsidR="005A3F81" w:rsidRDefault="005A3F81" w:rsidP="000C45FF">
      <w:r>
        <w:separator/>
      </w:r>
    </w:p>
  </w:footnote>
  <w:footnote w:type="continuationSeparator" w:id="0">
    <w:p w14:paraId="1C49A9CC" w14:textId="77777777" w:rsidR="005A3F81" w:rsidRDefault="005A3F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40CA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C9382CB" wp14:editId="120D55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92331789">
    <w:abstractNumId w:val="10"/>
  </w:num>
  <w:num w:numId="2" w16cid:durableId="428891575">
    <w:abstractNumId w:val="11"/>
  </w:num>
  <w:num w:numId="3" w16cid:durableId="262766459">
    <w:abstractNumId w:val="8"/>
  </w:num>
  <w:num w:numId="4" w16cid:durableId="873035509">
    <w:abstractNumId w:val="3"/>
  </w:num>
  <w:num w:numId="5" w16cid:durableId="1064447818">
    <w:abstractNumId w:val="2"/>
  </w:num>
  <w:num w:numId="6" w16cid:durableId="228151592">
    <w:abstractNumId w:val="1"/>
  </w:num>
  <w:num w:numId="7" w16cid:durableId="555093404">
    <w:abstractNumId w:val="0"/>
  </w:num>
  <w:num w:numId="8" w16cid:durableId="1722704380">
    <w:abstractNumId w:val="9"/>
  </w:num>
  <w:num w:numId="9" w16cid:durableId="1701855185">
    <w:abstractNumId w:val="7"/>
  </w:num>
  <w:num w:numId="10" w16cid:durableId="2010015980">
    <w:abstractNumId w:val="6"/>
  </w:num>
  <w:num w:numId="11" w16cid:durableId="1593392302">
    <w:abstractNumId w:val="5"/>
  </w:num>
  <w:num w:numId="12" w16cid:durableId="1712218583">
    <w:abstractNumId w:val="4"/>
  </w:num>
  <w:num w:numId="13" w16cid:durableId="1921064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92"/>
    <w:rsid w:val="00036450"/>
    <w:rsid w:val="00075675"/>
    <w:rsid w:val="00094499"/>
    <w:rsid w:val="000C45FF"/>
    <w:rsid w:val="000E3FD1"/>
    <w:rsid w:val="00112054"/>
    <w:rsid w:val="00133E8E"/>
    <w:rsid w:val="001424E5"/>
    <w:rsid w:val="001525E1"/>
    <w:rsid w:val="001707B5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9755E"/>
    <w:rsid w:val="002A5F70"/>
    <w:rsid w:val="002D3CA3"/>
    <w:rsid w:val="0030481B"/>
    <w:rsid w:val="003156FC"/>
    <w:rsid w:val="003254B5"/>
    <w:rsid w:val="00330C08"/>
    <w:rsid w:val="0037121F"/>
    <w:rsid w:val="003A6B7D"/>
    <w:rsid w:val="003B06CA"/>
    <w:rsid w:val="003D7536"/>
    <w:rsid w:val="003D7BCB"/>
    <w:rsid w:val="004071FC"/>
    <w:rsid w:val="004142CD"/>
    <w:rsid w:val="00445947"/>
    <w:rsid w:val="004561E8"/>
    <w:rsid w:val="0047433D"/>
    <w:rsid w:val="004813B3"/>
    <w:rsid w:val="00496591"/>
    <w:rsid w:val="004C63E4"/>
    <w:rsid w:val="004D3011"/>
    <w:rsid w:val="005262AC"/>
    <w:rsid w:val="0059649E"/>
    <w:rsid w:val="005A3F81"/>
    <w:rsid w:val="005E39D5"/>
    <w:rsid w:val="00600670"/>
    <w:rsid w:val="0062123A"/>
    <w:rsid w:val="00646E75"/>
    <w:rsid w:val="006771D0"/>
    <w:rsid w:val="006B43FA"/>
    <w:rsid w:val="00715FCB"/>
    <w:rsid w:val="00743101"/>
    <w:rsid w:val="007775E1"/>
    <w:rsid w:val="007867A0"/>
    <w:rsid w:val="007927F5"/>
    <w:rsid w:val="007B6F81"/>
    <w:rsid w:val="007F5E05"/>
    <w:rsid w:val="00802CA0"/>
    <w:rsid w:val="0088657F"/>
    <w:rsid w:val="008F126F"/>
    <w:rsid w:val="009134B5"/>
    <w:rsid w:val="009260CD"/>
    <w:rsid w:val="00950F7F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27A92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9513F"/>
    <w:rsid w:val="00DA1F4D"/>
    <w:rsid w:val="00DD172A"/>
    <w:rsid w:val="00E104B0"/>
    <w:rsid w:val="00E25A26"/>
    <w:rsid w:val="00E4381A"/>
    <w:rsid w:val="00E55D74"/>
    <w:rsid w:val="00E92F6E"/>
    <w:rsid w:val="00EA2DA1"/>
    <w:rsid w:val="00EE4C8D"/>
    <w:rsid w:val="00F60274"/>
    <w:rsid w:val="00F761CE"/>
    <w:rsid w:val="00F77FB9"/>
    <w:rsid w:val="00F936E6"/>
    <w:rsid w:val="00F94526"/>
    <w:rsid w:val="00F9634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7EA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7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nuel-0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manuel-rieiro.github.io/cv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\AppData\Local\Microsoft\Office\16.0\DTS\es-UY%7bF38AE270-A4D6-43D2-83C6-EC21803BFEFA%7d\%7b3BC4058B-375C-4410-B89D-0927744DB4D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3412754304237"/>
          <c:y val="0"/>
          <c:w val="0.727863747378926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U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Sheet1!$B$2:$B$10</c:f>
              <c:strCache>
                <c:ptCount val="9"/>
                <c:pt idx="0">
                  <c:v>Python</c:v>
                </c:pt>
                <c:pt idx="1">
                  <c:v>SQL</c:v>
                </c:pt>
                <c:pt idx="2">
                  <c:v>R</c:v>
                </c:pt>
                <c:pt idx="3">
                  <c:v>JavaScript</c:v>
                </c:pt>
                <c:pt idx="4">
                  <c:v>Excel</c:v>
                </c:pt>
                <c:pt idx="5">
                  <c:v>AWS</c:v>
                </c:pt>
                <c:pt idx="6">
                  <c:v>Portugués</c:v>
                </c:pt>
                <c:pt idx="7">
                  <c:v>Inglés</c:v>
                </c:pt>
                <c:pt idx="8">
                  <c:v>Español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9</c:v>
                </c:pt>
                <c:pt idx="5">
                  <c:v>5</c:v>
                </c:pt>
                <c:pt idx="6">
                  <c:v>4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C-455F-AF8C-EB2AFD844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UY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0"/>
        </c:scaling>
        <c:delete val="1"/>
        <c:axPos val="b"/>
        <c:numFmt formatCode="General" sourceLinked="0"/>
        <c:majorTickMark val="out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U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69DB320001465285DF1719DBEDC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51B4D-324A-4E13-B073-285BC596AD96}"/>
      </w:docPartPr>
      <w:docPartBody>
        <w:p w:rsidR="000C5D03" w:rsidRDefault="00000000">
          <w:pPr>
            <w:pStyle w:val="0D69DB320001465285DF1719DBEDC97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731B50579C44ECF8E47C75107ED1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C8E2F-7EF4-45C3-85BD-B7745BB6ABC1}"/>
      </w:docPartPr>
      <w:docPartBody>
        <w:p w:rsidR="000C5D03" w:rsidRDefault="00000000">
          <w:pPr>
            <w:pStyle w:val="9731B50579C44ECF8E47C75107ED1DC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BF042657BD8141838B981C8D0385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24F43-5CBD-43DB-8C8D-60EE27C1DDD4}"/>
      </w:docPartPr>
      <w:docPartBody>
        <w:p w:rsidR="000C5D03" w:rsidRDefault="00000000">
          <w:pPr>
            <w:pStyle w:val="BF042657BD8141838B981C8D0385C7F9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9E8C5FD75A63442A811218BCFA08F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5AFC6-39A5-4930-8B8D-37BB5D27E911}"/>
      </w:docPartPr>
      <w:docPartBody>
        <w:p w:rsidR="000C5D03" w:rsidRDefault="00000000">
          <w:pPr>
            <w:pStyle w:val="9E8C5FD75A63442A811218BCFA08F857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D3E91452B5F4236B88E07248882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D7FD-DF1B-4C4C-8F2E-2C731524E968}"/>
      </w:docPartPr>
      <w:docPartBody>
        <w:p w:rsidR="000C5D03" w:rsidRDefault="00000000">
          <w:pPr>
            <w:pStyle w:val="AD3E91452B5F4236B88E07248882C577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75C93A5C92114171A9ED91F54531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D50E-4321-4124-8A4B-5736A177C2BE}"/>
      </w:docPartPr>
      <w:docPartBody>
        <w:p w:rsidR="000C5D03" w:rsidRDefault="00000000">
          <w:pPr>
            <w:pStyle w:val="75C93A5C92114171A9ED91F54531D956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16"/>
    <w:rsid w:val="000C5D03"/>
    <w:rsid w:val="00312816"/>
    <w:rsid w:val="006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69DB320001465285DF1719DBEDC973">
    <w:name w:val="0D69DB320001465285DF1719DBEDC973"/>
  </w:style>
  <w:style w:type="paragraph" w:customStyle="1" w:styleId="9731B50579C44ECF8E47C75107ED1DC7">
    <w:name w:val="9731B50579C44ECF8E47C75107ED1DC7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F042657BD8141838B981C8D0385C7F9">
    <w:name w:val="BF042657BD8141838B981C8D0385C7F9"/>
  </w:style>
  <w:style w:type="paragraph" w:customStyle="1" w:styleId="9E8C5FD75A63442A811218BCFA08F857">
    <w:name w:val="9E8C5FD75A63442A811218BCFA08F857"/>
  </w:style>
  <w:style w:type="paragraph" w:customStyle="1" w:styleId="AD3E91452B5F4236B88E07248882C577">
    <w:name w:val="AD3E91452B5F4236B88E07248882C57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/>
    </w:rPr>
  </w:style>
  <w:style w:type="paragraph" w:customStyle="1" w:styleId="75C93A5C92114171A9ED91F54531D956">
    <w:name w:val="75C93A5C92114171A9ED91F54531D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{3BC4058B-375C-4410-B89D-0927744DB4DF}tf00546271_win32.dotx</Template>
  <TotalTime>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2023-02-13T19:43:00Z</dcterms:created>
  <dcterms:modified xsi:type="dcterms:W3CDTF">2023-02-17T01:39:00Z</dcterms:modified>
</cp:coreProperties>
</file>